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604" w14:textId="02EA8BB9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EA772B">
        <w:rPr>
          <w:rStyle w:val="Heading1Char"/>
          <w:b/>
          <w:bCs/>
          <w:sz w:val="30"/>
          <w:szCs w:val="30"/>
        </w:rPr>
        <w:t>S</w:t>
      </w:r>
      <w:r w:rsidR="00CD4E8A" w:rsidRPr="0068088A">
        <w:rPr>
          <w:rStyle w:val="Heading1Char"/>
          <w:b/>
          <w:bCs/>
          <w:sz w:val="30"/>
          <w:szCs w:val="30"/>
        </w:rPr>
        <w:t xml:space="preserve"> 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74561" w:rsidRPr="0068088A">
        <w:rPr>
          <w:rStyle w:val="Strong"/>
          <w:color w:val="1089D4"/>
        </w:rPr>
        <w:t>Assignment</w:t>
      </w:r>
      <w:r w:rsidR="002562CF">
        <w:rPr>
          <w:rStyle w:val="Strong"/>
          <w:color w:val="1089D4"/>
        </w:rPr>
        <w:t xml:space="preserve">: </w:t>
      </w:r>
      <w:r w:rsidR="0077111D">
        <w:rPr>
          <w:rStyle w:val="Strong"/>
          <w:color w:val="1089D4"/>
        </w:rPr>
        <w:t>Midterm Project</w:t>
      </w:r>
    </w:p>
    <w:p w14:paraId="01FB7541" w14:textId="77777777" w:rsidR="000A33B0" w:rsidRDefault="000A33B0">
      <w:pPr>
        <w:pStyle w:val="Heading1"/>
      </w:pPr>
    </w:p>
    <w:p w14:paraId="5F110881" w14:textId="1B020C1B" w:rsidR="00D74561" w:rsidRDefault="00D74561" w:rsidP="00BA4368">
      <w:pPr>
        <w:pStyle w:val="Heading2"/>
      </w:pPr>
      <w:r>
        <w:t>Deliverables</w:t>
      </w:r>
    </w:p>
    <w:p w14:paraId="1256AC75" w14:textId="77777777" w:rsidR="002F3422" w:rsidRDefault="002F3422" w:rsidP="002F3422">
      <w:r>
        <w:t>Document containing the following:</w:t>
      </w:r>
    </w:p>
    <w:p w14:paraId="2222CD69" w14:textId="7DF6439C" w:rsidR="002F3422" w:rsidRDefault="002F3422" w:rsidP="00690E3D">
      <w:pPr>
        <w:pStyle w:val="ListParagraph"/>
        <w:numPr>
          <w:ilvl w:val="0"/>
          <w:numId w:val="12"/>
        </w:numPr>
      </w:pPr>
      <w:r>
        <w:t>Group name and members</w:t>
      </w:r>
    </w:p>
    <w:p w14:paraId="2C2F04DF" w14:textId="31B1B760" w:rsidR="002F3422" w:rsidRDefault="002F3422" w:rsidP="00690E3D">
      <w:pPr>
        <w:pStyle w:val="ListParagraph"/>
        <w:numPr>
          <w:ilvl w:val="0"/>
          <w:numId w:val="12"/>
        </w:numPr>
      </w:pPr>
      <w:r>
        <w:t>URL of the site online</w:t>
      </w:r>
    </w:p>
    <w:p w14:paraId="22DA9CAE" w14:textId="41F0CBCB" w:rsidR="002F3422" w:rsidRDefault="002F3422" w:rsidP="00690E3D">
      <w:pPr>
        <w:pStyle w:val="ListParagraph"/>
        <w:numPr>
          <w:ilvl w:val="0"/>
          <w:numId w:val="12"/>
        </w:numPr>
      </w:pPr>
      <w:r>
        <w:t>What does the business or organization do and how the website will help it succeed.</w:t>
      </w:r>
    </w:p>
    <w:p w14:paraId="37B9857F" w14:textId="7E6241C4" w:rsidR="002F3422" w:rsidRDefault="002F3422" w:rsidP="00690E3D">
      <w:pPr>
        <w:pStyle w:val="ListParagraph"/>
        <w:numPr>
          <w:ilvl w:val="0"/>
          <w:numId w:val="12"/>
        </w:numPr>
      </w:pPr>
      <w:r>
        <w:t>The section of code you are most proud of including an explanation of why you picked it and how it works.  It can be anything from 2 lines to 50 lines of code.</w:t>
      </w:r>
    </w:p>
    <w:p w14:paraId="63431B26" w14:textId="49FDFF19" w:rsidR="002F3422" w:rsidRDefault="002F3422" w:rsidP="00690E3D">
      <w:pPr>
        <w:pStyle w:val="ListParagraph"/>
        <w:numPr>
          <w:ilvl w:val="0"/>
          <w:numId w:val="12"/>
        </w:numPr>
      </w:pPr>
      <w:r>
        <w:t>List of each project requirement and how/where it was met</w:t>
      </w:r>
    </w:p>
    <w:p w14:paraId="38972BB2" w14:textId="220E3E30" w:rsidR="002F3422" w:rsidRDefault="002F3422" w:rsidP="00690E3D">
      <w:pPr>
        <w:pStyle w:val="ListParagraph"/>
        <w:numPr>
          <w:ilvl w:val="0"/>
          <w:numId w:val="12"/>
        </w:numPr>
      </w:pPr>
      <w:r>
        <w:t>How did each team member contribute to the project</w:t>
      </w:r>
    </w:p>
    <w:p w14:paraId="308F8006" w14:textId="1BECA808" w:rsidR="002F3422" w:rsidRPr="00593CDD" w:rsidRDefault="002F3422" w:rsidP="002F3422">
      <w:pPr>
        <w:rPr>
          <w:b/>
          <w:bCs/>
          <w:i/>
          <w:iCs/>
        </w:rPr>
      </w:pPr>
      <w:r w:rsidRPr="00593CDD">
        <w:rPr>
          <w:b/>
          <w:bCs/>
          <w:i/>
          <w:iCs/>
        </w:rPr>
        <w:t>NOTE:  The midterm project must be submitted to canvas ONLY by the team leader.</w:t>
      </w:r>
    </w:p>
    <w:p w14:paraId="69193873" w14:textId="77777777" w:rsidR="004F76F3" w:rsidRPr="00BA4368" w:rsidRDefault="004F76F3" w:rsidP="004F76F3">
      <w:pPr>
        <w:pStyle w:val="Heading2"/>
      </w:pPr>
      <w:r w:rsidRPr="00BA4368">
        <w:t>Objectives</w:t>
      </w:r>
    </w:p>
    <w:p w14:paraId="07978EE3" w14:textId="4A50269B" w:rsidR="004F76F3" w:rsidRDefault="0077111D" w:rsidP="00AF516E">
      <w:pPr>
        <w:pStyle w:val="Heading2"/>
        <w:spacing w:before="0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Work collaboratively as a team to build a</w:t>
      </w:r>
      <w:r w:rsidR="00143117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n interactive, usable, engaging website.</w:t>
      </w:r>
    </w:p>
    <w:p w14:paraId="6637766A" w14:textId="480BC1FC" w:rsidR="00B212EB" w:rsidRDefault="00B212EB" w:rsidP="004F76F3">
      <w:pPr>
        <w:pStyle w:val="Heading2"/>
      </w:pPr>
      <w:r w:rsidRPr="00BA4368">
        <w:t>Tasks</w:t>
      </w:r>
    </w:p>
    <w:p w14:paraId="3C2BCD9A" w14:textId="77777777" w:rsidR="00F42DB5" w:rsidRPr="00E77353" w:rsidRDefault="00F42DB5" w:rsidP="00F42DB5">
      <w:pPr>
        <w:shd w:val="clear" w:color="auto" w:fill="FFFFFF"/>
        <w:spacing w:before="180" w:after="180"/>
      </w:pPr>
      <w:r w:rsidRPr="00E77353">
        <w:t>This is a GROUP PROJECT.  Every member of the group will receive the same grade.</w:t>
      </w:r>
    </w:p>
    <w:p w14:paraId="777B522D" w14:textId="5585F29A" w:rsidR="00F42DB5" w:rsidRPr="00E77353" w:rsidRDefault="00F42DB5" w:rsidP="00F42DB5">
      <w:pPr>
        <w:shd w:val="clear" w:color="auto" w:fill="FFFFFF"/>
        <w:spacing w:before="180" w:after="180"/>
      </w:pPr>
      <w:r w:rsidRPr="00E77353">
        <w:t>Your assignment is to create a website.  The topic can be anything you want, but- the site must be a business that makes money or an organization</w:t>
      </w:r>
      <w:r w:rsidR="009E1E7F" w:rsidRPr="00E77353">
        <w:t>/cause</w:t>
      </w:r>
      <w:r w:rsidRPr="00E77353">
        <w:t xml:space="preserve"> that relies on supporters.</w:t>
      </w:r>
    </w:p>
    <w:p w14:paraId="510C8241" w14:textId="77777777" w:rsidR="00F42DB5" w:rsidRPr="00E77353" w:rsidRDefault="00F42DB5" w:rsidP="00F42DB5">
      <w:pPr>
        <w:shd w:val="clear" w:color="auto" w:fill="FFFFFF"/>
        <w:spacing w:before="180" w:after="180"/>
      </w:pPr>
      <w:r w:rsidRPr="00E77353">
        <w:t>The site must meet the following criteria (note that one item in the project can meet several criteria):</w:t>
      </w:r>
    </w:p>
    <w:p w14:paraId="1FF5562C" w14:textId="40E2686B" w:rsidR="0006178B" w:rsidRPr="00E77353" w:rsidRDefault="0006178B" w:rsidP="00690E3D">
      <w:pPr>
        <w:pStyle w:val="ListParagraph"/>
        <w:numPr>
          <w:ilvl w:val="0"/>
          <w:numId w:val="13"/>
        </w:numPr>
        <w:shd w:val="clear" w:color="auto" w:fill="FFFFFF"/>
        <w:spacing w:before="180" w:after="180"/>
      </w:pPr>
      <w:r w:rsidRPr="00E77353">
        <w:t>at least 7 pages</w:t>
      </w:r>
      <w:r w:rsidR="00312486">
        <w:t xml:space="preserve"> (no more than 2 pages can be the same as others in the site – for example, a product </w:t>
      </w:r>
      <w:r w:rsidR="00B658E5">
        <w:t>catalog page)</w:t>
      </w:r>
    </w:p>
    <w:p w14:paraId="21F79261" w14:textId="06E20991" w:rsidR="0006178B" w:rsidRPr="00E77353" w:rsidRDefault="00E06AB2" w:rsidP="00690E3D">
      <w:pPr>
        <w:pStyle w:val="ListParagraph"/>
        <w:numPr>
          <w:ilvl w:val="0"/>
          <w:numId w:val="13"/>
        </w:numPr>
        <w:shd w:val="clear" w:color="auto" w:fill="FFFFFF"/>
        <w:spacing w:before="180" w:after="180"/>
      </w:pPr>
      <w:r w:rsidRPr="00E77353">
        <w:t xml:space="preserve">at least one </w:t>
      </w:r>
      <w:r w:rsidR="0006178B" w:rsidRPr="00E77353">
        <w:t>external and</w:t>
      </w:r>
      <w:r w:rsidRPr="00E77353">
        <w:t xml:space="preserve"> one </w:t>
      </w:r>
      <w:r w:rsidR="0006178B" w:rsidRPr="00E77353">
        <w:t>internal style sheet</w:t>
      </w:r>
    </w:p>
    <w:p w14:paraId="31B75627" w14:textId="77777777" w:rsidR="0006178B" w:rsidRPr="00E77353" w:rsidRDefault="0006178B" w:rsidP="00690E3D">
      <w:pPr>
        <w:pStyle w:val="ListParagraph"/>
        <w:numPr>
          <w:ilvl w:val="0"/>
          <w:numId w:val="13"/>
        </w:numPr>
        <w:shd w:val="clear" w:color="auto" w:fill="FFFFFF"/>
        <w:spacing w:before="180" w:after="180"/>
      </w:pPr>
      <w:r w:rsidRPr="00E77353">
        <w:t>fixed page elements (navigation/header/footer) as appropriate per page</w:t>
      </w:r>
    </w:p>
    <w:p w14:paraId="6170D182" w14:textId="77777777" w:rsidR="0006178B" w:rsidRPr="00E77353" w:rsidRDefault="0006178B" w:rsidP="00690E3D">
      <w:pPr>
        <w:pStyle w:val="ListParagraph"/>
        <w:numPr>
          <w:ilvl w:val="0"/>
          <w:numId w:val="13"/>
        </w:numPr>
        <w:shd w:val="clear" w:color="auto" w:fill="FFFFFF"/>
        <w:spacing w:before="180" w:after="180"/>
      </w:pPr>
      <w:r w:rsidRPr="00E77353">
        <w:t>consistent look and feel across all pages</w:t>
      </w:r>
    </w:p>
    <w:p w14:paraId="40226309" w14:textId="77777777" w:rsidR="0006178B" w:rsidRPr="00E77353" w:rsidRDefault="0006178B" w:rsidP="00690E3D">
      <w:pPr>
        <w:pStyle w:val="ListParagraph"/>
        <w:numPr>
          <w:ilvl w:val="0"/>
          <w:numId w:val="13"/>
        </w:numPr>
        <w:shd w:val="clear" w:color="auto" w:fill="FFFFFF"/>
        <w:spacing w:before="180" w:after="180"/>
      </w:pPr>
      <w:r w:rsidRPr="00E77353">
        <w:t>incorporates Javascript and jQuery</w:t>
      </w:r>
    </w:p>
    <w:p w14:paraId="023E1EF3" w14:textId="48CCAADC" w:rsidR="0006178B" w:rsidRPr="00E77353" w:rsidRDefault="0006178B" w:rsidP="00690E3D">
      <w:pPr>
        <w:pStyle w:val="ListParagraph"/>
        <w:numPr>
          <w:ilvl w:val="0"/>
          <w:numId w:val="13"/>
        </w:numPr>
        <w:shd w:val="clear" w:color="auto" w:fill="FFFFFF"/>
        <w:spacing w:before="180" w:after="180"/>
      </w:pPr>
      <w:r w:rsidRPr="00E77353">
        <w:t>include</w:t>
      </w:r>
      <w:r w:rsidR="00B658E5">
        <w:t>s</w:t>
      </w:r>
      <w:r w:rsidRPr="00E77353">
        <w:t xml:space="preserve"> a jQuery "special effect" (animation, fade, etc)</w:t>
      </w:r>
    </w:p>
    <w:p w14:paraId="2435F91E" w14:textId="73B3AA16" w:rsidR="0006178B" w:rsidRPr="00E77353" w:rsidRDefault="0006178B" w:rsidP="00690E3D">
      <w:pPr>
        <w:pStyle w:val="ListParagraph"/>
        <w:numPr>
          <w:ilvl w:val="0"/>
          <w:numId w:val="13"/>
        </w:numPr>
        <w:shd w:val="clear" w:color="auto" w:fill="FFFFFF"/>
        <w:spacing w:before="180" w:after="180"/>
      </w:pPr>
      <w:r w:rsidRPr="00E77353">
        <w:t xml:space="preserve">includes a form with </w:t>
      </w:r>
      <w:r w:rsidR="00B658E5">
        <w:t xml:space="preserve">Javascript </w:t>
      </w:r>
      <w:r w:rsidRPr="00E77353">
        <w:t>validation</w:t>
      </w:r>
    </w:p>
    <w:p w14:paraId="45A2A727" w14:textId="567ED3A7" w:rsidR="0006178B" w:rsidRPr="00E77353" w:rsidRDefault="0006178B" w:rsidP="00690E3D">
      <w:pPr>
        <w:pStyle w:val="ListParagraph"/>
        <w:numPr>
          <w:ilvl w:val="0"/>
          <w:numId w:val="13"/>
        </w:numPr>
        <w:shd w:val="clear" w:color="auto" w:fill="FFFFFF"/>
        <w:spacing w:before="180" w:after="180"/>
      </w:pPr>
      <w:r w:rsidRPr="00E77353">
        <w:t>includes at</w:t>
      </w:r>
      <w:r w:rsidR="00066E15">
        <w:t xml:space="preserve"> least one</w:t>
      </w:r>
      <w:r w:rsidRPr="00E77353">
        <w:t xml:space="preserve"> Javascript array</w:t>
      </w:r>
      <w:r w:rsidR="00066E15">
        <w:t>, function, DOM</w:t>
      </w:r>
      <w:r w:rsidRPr="00E77353">
        <w:t xml:space="preserve"> object</w:t>
      </w:r>
    </w:p>
    <w:p w14:paraId="0BF356F1" w14:textId="606882FF" w:rsidR="0006178B" w:rsidRPr="00E77353" w:rsidRDefault="0006178B" w:rsidP="00690E3D">
      <w:pPr>
        <w:pStyle w:val="ListParagraph"/>
        <w:numPr>
          <w:ilvl w:val="0"/>
          <w:numId w:val="13"/>
        </w:numPr>
        <w:shd w:val="clear" w:color="auto" w:fill="FFFFFF"/>
        <w:spacing w:before="180" w:after="180"/>
      </w:pPr>
      <w:r w:rsidRPr="00E77353">
        <w:t>has images</w:t>
      </w:r>
      <w:r w:rsidR="00690E3D">
        <w:t xml:space="preserve"> (</w:t>
      </w:r>
      <w:r w:rsidR="0062500A">
        <w:t xml:space="preserve">and </w:t>
      </w:r>
      <w:r w:rsidR="00690E3D">
        <w:t>at least one background image)</w:t>
      </w:r>
    </w:p>
    <w:p w14:paraId="115B11E1" w14:textId="77777777" w:rsidR="0006178B" w:rsidRPr="00E77353" w:rsidRDefault="0006178B" w:rsidP="00690E3D">
      <w:pPr>
        <w:pStyle w:val="ListParagraph"/>
        <w:numPr>
          <w:ilvl w:val="0"/>
          <w:numId w:val="13"/>
        </w:numPr>
        <w:shd w:val="clear" w:color="auto" w:fill="FFFFFF"/>
        <w:spacing w:before="180" w:after="180"/>
      </w:pPr>
      <w:r w:rsidRPr="00E77353">
        <w:t>has meta keywords</w:t>
      </w:r>
    </w:p>
    <w:p w14:paraId="6DC98C4C" w14:textId="77777777" w:rsidR="0006178B" w:rsidRPr="00E77353" w:rsidRDefault="0006178B" w:rsidP="00690E3D">
      <w:pPr>
        <w:pStyle w:val="ListParagraph"/>
        <w:numPr>
          <w:ilvl w:val="0"/>
          <w:numId w:val="13"/>
        </w:numPr>
        <w:shd w:val="clear" w:color="auto" w:fill="FFFFFF"/>
        <w:spacing w:before="180" w:after="180"/>
      </w:pPr>
      <w:r w:rsidRPr="00E77353">
        <w:t>has at least (15) CSS rules</w:t>
      </w:r>
    </w:p>
    <w:p w14:paraId="68183C37" w14:textId="6E0A82D4" w:rsidR="0006178B" w:rsidRPr="00E77353" w:rsidRDefault="0062500A" w:rsidP="00690E3D">
      <w:pPr>
        <w:pStyle w:val="ListParagraph"/>
        <w:numPr>
          <w:ilvl w:val="0"/>
          <w:numId w:val="13"/>
        </w:numPr>
        <w:shd w:val="clear" w:color="auto" w:fill="FFFFFF"/>
        <w:spacing w:before="180" w:after="180"/>
      </w:pPr>
      <w:r>
        <w:t>h</w:t>
      </w:r>
      <w:r w:rsidR="0006178B" w:rsidRPr="00E77353">
        <w:t>as one h1 on each page and uses h2 tags for subheadings</w:t>
      </w:r>
    </w:p>
    <w:p w14:paraId="04CAE685" w14:textId="3F5436AA" w:rsidR="0006178B" w:rsidRPr="00E77353" w:rsidRDefault="0062500A" w:rsidP="00690E3D">
      <w:pPr>
        <w:pStyle w:val="ListParagraph"/>
        <w:numPr>
          <w:ilvl w:val="0"/>
          <w:numId w:val="13"/>
        </w:numPr>
        <w:shd w:val="clear" w:color="auto" w:fill="FFFFFF"/>
        <w:spacing w:before="180" w:after="180"/>
      </w:pPr>
      <w:r>
        <w:t>can c</w:t>
      </w:r>
      <w:r w:rsidR="0006178B" w:rsidRPr="00E77353">
        <w:t>lick on site “logo” to return to home page</w:t>
      </w:r>
    </w:p>
    <w:p w14:paraId="76FA3C4D" w14:textId="77777777" w:rsidR="0006178B" w:rsidRPr="00E77353" w:rsidRDefault="0006178B" w:rsidP="00690E3D">
      <w:pPr>
        <w:pStyle w:val="ListParagraph"/>
        <w:numPr>
          <w:ilvl w:val="0"/>
          <w:numId w:val="13"/>
        </w:numPr>
        <w:shd w:val="clear" w:color="auto" w:fill="FFFFFF"/>
        <w:spacing w:before="180" w:after="180"/>
      </w:pPr>
      <w:r w:rsidRPr="00E77353">
        <w:t>at least one page must have multiple columns</w:t>
      </w:r>
    </w:p>
    <w:p w14:paraId="78E85AD1" w14:textId="7349167F" w:rsidR="0006178B" w:rsidRPr="00E77353" w:rsidRDefault="0062500A" w:rsidP="00690E3D">
      <w:pPr>
        <w:pStyle w:val="ListParagraph"/>
        <w:numPr>
          <w:ilvl w:val="0"/>
          <w:numId w:val="13"/>
        </w:numPr>
        <w:shd w:val="clear" w:color="auto" w:fill="FFFFFF"/>
        <w:spacing w:before="180" w:after="180"/>
      </w:pPr>
      <w:r>
        <w:t xml:space="preserve">must be both </w:t>
      </w:r>
      <w:r w:rsidR="0006178B" w:rsidRPr="00E77353">
        <w:t>responsive and mobile friendly - must pass this test: </w:t>
      </w:r>
      <w:hyperlink r:id="rId8" w:tgtFrame="_blank" w:history="1">
        <w:r w:rsidR="0006178B" w:rsidRPr="00E77353">
          <w:t>https://search.google.com/test/mobile-friendly </w:t>
        </w:r>
      </w:hyperlink>
    </w:p>
    <w:p w14:paraId="04F10615" w14:textId="77777777" w:rsidR="0006178B" w:rsidRPr="00E77353" w:rsidRDefault="0006178B" w:rsidP="00690E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64" w:lineRule="auto"/>
      </w:pPr>
      <w:r w:rsidRPr="00E77353">
        <w:lastRenderedPageBreak/>
        <w:t>works online</w:t>
      </w:r>
    </w:p>
    <w:p w14:paraId="2D82F460" w14:textId="77777777" w:rsidR="0006178B" w:rsidRPr="00E77353" w:rsidRDefault="0006178B" w:rsidP="00690E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64" w:lineRule="auto"/>
      </w:pPr>
      <w:r w:rsidRPr="00E77353">
        <w:t>no broken links</w:t>
      </w:r>
    </w:p>
    <w:p w14:paraId="13E5C8D1" w14:textId="77777777" w:rsidR="0006178B" w:rsidRPr="00E77353" w:rsidRDefault="0006178B" w:rsidP="00690E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64" w:lineRule="auto"/>
      </w:pPr>
      <w:r w:rsidRPr="00E77353">
        <w:t>no "lorum ipsum" content</w:t>
      </w:r>
    </w:p>
    <w:p w14:paraId="5A4ADCAA" w14:textId="77777777" w:rsidR="00E77353" w:rsidRPr="00E77353" w:rsidRDefault="00E77353" w:rsidP="00E77353">
      <w:pPr>
        <w:shd w:val="clear" w:color="auto" w:fill="FFFFFF"/>
        <w:spacing w:before="180" w:after="180"/>
        <w:rPr>
          <w:rFonts w:asciiTheme="majorHAnsi" w:eastAsiaTheme="majorEastAsia" w:hAnsiTheme="majorHAnsi" w:cstheme="majorBidi"/>
          <w:b/>
          <w:bCs/>
          <w:color w:val="1089D4"/>
        </w:rPr>
      </w:pPr>
      <w:r w:rsidRPr="00E77353">
        <w:rPr>
          <w:rFonts w:asciiTheme="majorHAnsi" w:eastAsiaTheme="majorEastAsia" w:hAnsiTheme="majorHAnsi" w:cstheme="majorBidi"/>
          <w:b/>
          <w:bCs/>
          <w:color w:val="1089D4"/>
        </w:rPr>
        <w:t>Midterm Review Presentation</w:t>
      </w:r>
    </w:p>
    <w:p w14:paraId="688BE700" w14:textId="4FAB0E03" w:rsidR="000C653F" w:rsidRDefault="00C35613" w:rsidP="00690E3D">
      <w:pPr>
        <w:pStyle w:val="ListParagraph"/>
        <w:numPr>
          <w:ilvl w:val="0"/>
          <w:numId w:val="14"/>
        </w:numPr>
        <w:shd w:val="clear" w:color="auto" w:fill="FFFFFF"/>
        <w:spacing w:before="180" w:after="180"/>
      </w:pPr>
      <w:r>
        <w:t>7-8</w:t>
      </w:r>
      <w:r w:rsidR="000C653F" w:rsidRPr="000C653F">
        <w:t xml:space="preserve"> minutes</w:t>
      </w:r>
    </w:p>
    <w:p w14:paraId="6D587ECD" w14:textId="3C243707" w:rsidR="00AB4FA6" w:rsidRPr="000C653F" w:rsidRDefault="00C35613" w:rsidP="00690E3D">
      <w:pPr>
        <w:pStyle w:val="ListParagraph"/>
        <w:numPr>
          <w:ilvl w:val="0"/>
          <w:numId w:val="14"/>
        </w:numPr>
        <w:shd w:val="clear" w:color="auto" w:fill="FFFFFF"/>
        <w:spacing w:before="180" w:after="180"/>
      </w:pPr>
      <w:r>
        <w:t>discuss</w:t>
      </w:r>
    </w:p>
    <w:p w14:paraId="74DCAA87" w14:textId="6E4BAF2B" w:rsidR="00E77353" w:rsidRPr="000C653F" w:rsidRDefault="00E77353" w:rsidP="00C35613">
      <w:pPr>
        <w:pStyle w:val="ListParagraph"/>
        <w:numPr>
          <w:ilvl w:val="1"/>
          <w:numId w:val="14"/>
        </w:numPr>
        <w:shd w:val="clear" w:color="auto" w:fill="FFFFFF"/>
        <w:spacing w:before="180" w:after="180"/>
      </w:pPr>
      <w:r w:rsidRPr="000C653F">
        <w:t>name of the website and what is its purpose and target demographic</w:t>
      </w:r>
    </w:p>
    <w:p w14:paraId="5086F800" w14:textId="77777777" w:rsidR="00E77353" w:rsidRPr="000C653F" w:rsidRDefault="00E77353" w:rsidP="00C35613">
      <w:pPr>
        <w:pStyle w:val="ListParagraph"/>
        <w:numPr>
          <w:ilvl w:val="1"/>
          <w:numId w:val="14"/>
        </w:numPr>
        <w:shd w:val="clear" w:color="auto" w:fill="FFFFFF"/>
        <w:spacing w:before="180" w:after="180"/>
      </w:pPr>
      <w:r w:rsidRPr="000C653F">
        <w:t>what is the call to action</w:t>
      </w:r>
    </w:p>
    <w:p w14:paraId="64E4F4AF" w14:textId="7038E4E9" w:rsidR="00E77353" w:rsidRPr="000C653F" w:rsidRDefault="00E77353" w:rsidP="00C35613">
      <w:pPr>
        <w:pStyle w:val="ListParagraph"/>
        <w:numPr>
          <w:ilvl w:val="1"/>
          <w:numId w:val="14"/>
        </w:numPr>
        <w:shd w:val="clear" w:color="auto" w:fill="FFFFFF"/>
        <w:spacing w:before="180" w:after="180"/>
      </w:pPr>
      <w:r w:rsidRPr="000C653F">
        <w:t>design considerations</w:t>
      </w:r>
    </w:p>
    <w:p w14:paraId="3E8BD1DD" w14:textId="77777777" w:rsidR="00E77353" w:rsidRPr="000C653F" w:rsidRDefault="00E77353" w:rsidP="00690E3D">
      <w:pPr>
        <w:pStyle w:val="ListParagraph"/>
        <w:numPr>
          <w:ilvl w:val="0"/>
          <w:numId w:val="14"/>
        </w:numPr>
        <w:shd w:val="clear" w:color="auto" w:fill="FFFFFF"/>
        <w:spacing w:before="180" w:after="180"/>
      </w:pPr>
      <w:r w:rsidRPr="000C653F">
        <w:t>show each page - note any special features</w:t>
      </w:r>
    </w:p>
    <w:p w14:paraId="14FEE188" w14:textId="7AC0BFEE" w:rsidR="00E77353" w:rsidRPr="000C653F" w:rsidRDefault="00E77353" w:rsidP="00690E3D">
      <w:pPr>
        <w:pStyle w:val="ListParagraph"/>
        <w:numPr>
          <w:ilvl w:val="0"/>
          <w:numId w:val="14"/>
        </w:numPr>
        <w:shd w:val="clear" w:color="auto" w:fill="FFFFFF"/>
        <w:spacing w:before="180" w:after="180"/>
      </w:pPr>
      <w:r w:rsidRPr="000C653F">
        <w:t xml:space="preserve">show </w:t>
      </w:r>
      <w:r w:rsidR="00C35613">
        <w:t>the</w:t>
      </w:r>
      <w:r w:rsidRPr="000C653F">
        <w:t xml:space="preserve"> section of code you are proud of</w:t>
      </w:r>
    </w:p>
    <w:p w14:paraId="061DCA6D" w14:textId="111ED482" w:rsidR="00EE31C8" w:rsidRPr="00EE31C8" w:rsidRDefault="00E77353" w:rsidP="00690E3D">
      <w:pPr>
        <w:pStyle w:val="ListParagraph"/>
        <w:numPr>
          <w:ilvl w:val="0"/>
          <w:numId w:val="14"/>
        </w:numPr>
        <w:shd w:val="clear" w:color="auto" w:fill="FFFFFF"/>
        <w:spacing w:before="180" w:after="180"/>
      </w:pPr>
      <w:r w:rsidRPr="000C653F">
        <w:t>identify the role that each team member played in the project</w:t>
      </w:r>
      <w:r w:rsidR="00F42DB5" w:rsidRPr="000C653F">
        <w:t> </w:t>
      </w:r>
      <w:r w:rsidR="00EE31C8" w:rsidRPr="000C653F">
        <w:t> </w:t>
      </w:r>
    </w:p>
    <w:p w14:paraId="620D6139" w14:textId="50DA9D93" w:rsidR="00C2769B" w:rsidRDefault="00C2769B" w:rsidP="00C2769B">
      <w:pPr>
        <w:pStyle w:val="Heading2"/>
      </w:pPr>
      <w:r>
        <w:t>Rubric</w:t>
      </w:r>
    </w:p>
    <w:p w14:paraId="525DDAC5" w14:textId="4B14BE05" w:rsidR="00C2769B" w:rsidRDefault="00C34CD3" w:rsidP="00C2769B">
      <w:r>
        <w:t>All deliverables</w:t>
      </w:r>
      <w:r w:rsidR="000C653F">
        <w:t xml:space="preserve"> + presentation</w:t>
      </w:r>
      <w:r>
        <w:t xml:space="preserve"> </w:t>
      </w:r>
      <w:r w:rsidR="00DD6B9A">
        <w:t>-</w:t>
      </w:r>
      <w:r>
        <w:t xml:space="preserve"> </w:t>
      </w:r>
      <w:r w:rsidR="00DD6B9A">
        <w:t>20</w:t>
      </w:r>
      <w:r>
        <w:t xml:space="preserve"> points</w:t>
      </w:r>
    </w:p>
    <w:p w14:paraId="1B0F88C6" w14:textId="061F751D" w:rsidR="00C34CD3" w:rsidRDefault="000C653F" w:rsidP="00C2769B">
      <w:r>
        <w:t>Meets</w:t>
      </w:r>
      <w:r w:rsidR="00047D9B">
        <w:t xml:space="preserve"> spec </w:t>
      </w:r>
      <w:r w:rsidR="00DD6B9A">
        <w:t>-</w:t>
      </w:r>
      <w:r w:rsidR="00047D9B">
        <w:t xml:space="preserve"> </w:t>
      </w:r>
      <w:r w:rsidR="004D21F9">
        <w:t>45</w:t>
      </w:r>
      <w:r w:rsidR="004762A7">
        <w:t xml:space="preserve"> points</w:t>
      </w:r>
    </w:p>
    <w:p w14:paraId="354B4382" w14:textId="5E40214E" w:rsidR="00047D9B" w:rsidRDefault="00047D9B" w:rsidP="00C2769B">
      <w:r>
        <w:t xml:space="preserve">Quality </w:t>
      </w:r>
      <w:r w:rsidR="004D21F9">
        <w:t>+ effort</w:t>
      </w:r>
      <w:r>
        <w:t xml:space="preserve"> - </w:t>
      </w:r>
      <w:r w:rsidR="004762A7">
        <w:t xml:space="preserve"> </w:t>
      </w:r>
      <w:r w:rsidR="004D21F9">
        <w:t>35</w:t>
      </w:r>
      <w:r w:rsidR="004762A7">
        <w:t xml:space="preserve"> points</w:t>
      </w:r>
    </w:p>
    <w:sectPr w:rsidR="00047D9B" w:rsidSect="00EA5BE2">
      <w:footerReference w:type="default" r:id="rId9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909DB" w14:textId="77777777" w:rsidR="00162833" w:rsidRDefault="00162833">
      <w:pPr>
        <w:spacing w:after="0"/>
      </w:pPr>
      <w:r>
        <w:separator/>
      </w:r>
    </w:p>
  </w:endnote>
  <w:endnote w:type="continuationSeparator" w:id="0">
    <w:p w14:paraId="4B87987E" w14:textId="77777777" w:rsidR="00162833" w:rsidRDefault="001628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C975A" w14:textId="77777777" w:rsidR="00162833" w:rsidRDefault="00162833">
      <w:pPr>
        <w:spacing w:after="0"/>
      </w:pPr>
      <w:r>
        <w:separator/>
      </w:r>
    </w:p>
  </w:footnote>
  <w:footnote w:type="continuationSeparator" w:id="0">
    <w:p w14:paraId="3BC00759" w14:textId="77777777" w:rsidR="00162833" w:rsidRDefault="001628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3705734"/>
    <w:multiLevelType w:val="multilevel"/>
    <w:tmpl w:val="6DF00B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5D3440"/>
    <w:multiLevelType w:val="hybridMultilevel"/>
    <w:tmpl w:val="92D6C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D226BA"/>
    <w:multiLevelType w:val="hybridMultilevel"/>
    <w:tmpl w:val="D04213A0"/>
    <w:lvl w:ilvl="0" w:tplc="3530F33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5709DC"/>
    <w:multiLevelType w:val="multilevel"/>
    <w:tmpl w:val="DB18A15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</w:num>
  <w:num w:numId="13">
    <w:abstractNumId w:val="11"/>
  </w:num>
  <w:num w:numId="1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7BE"/>
    <w:rsid w:val="00015E36"/>
    <w:rsid w:val="00036283"/>
    <w:rsid w:val="00040D5E"/>
    <w:rsid w:val="0004793E"/>
    <w:rsid w:val="00047D9B"/>
    <w:rsid w:val="0006178B"/>
    <w:rsid w:val="00066E15"/>
    <w:rsid w:val="00091FE6"/>
    <w:rsid w:val="000A33B0"/>
    <w:rsid w:val="000B3953"/>
    <w:rsid w:val="000B4F8E"/>
    <w:rsid w:val="000C5FCB"/>
    <w:rsid w:val="000C653F"/>
    <w:rsid w:val="000D189E"/>
    <w:rsid w:val="001141DB"/>
    <w:rsid w:val="00121605"/>
    <w:rsid w:val="00124956"/>
    <w:rsid w:val="00135F13"/>
    <w:rsid w:val="00143117"/>
    <w:rsid w:val="00146A17"/>
    <w:rsid w:val="00153276"/>
    <w:rsid w:val="00162833"/>
    <w:rsid w:val="00182632"/>
    <w:rsid w:val="001A1180"/>
    <w:rsid w:val="001A148C"/>
    <w:rsid w:val="001B11B7"/>
    <w:rsid w:val="001C1A07"/>
    <w:rsid w:val="001D54F3"/>
    <w:rsid w:val="001D6057"/>
    <w:rsid w:val="001E1110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40F6"/>
    <w:rsid w:val="00235FB2"/>
    <w:rsid w:val="002365F2"/>
    <w:rsid w:val="00240DF4"/>
    <w:rsid w:val="0024197D"/>
    <w:rsid w:val="002465FC"/>
    <w:rsid w:val="0025048D"/>
    <w:rsid w:val="0025172B"/>
    <w:rsid w:val="002562CF"/>
    <w:rsid w:val="00263051"/>
    <w:rsid w:val="00290CC6"/>
    <w:rsid w:val="002B4012"/>
    <w:rsid w:val="002C4DEE"/>
    <w:rsid w:val="002C7DD3"/>
    <w:rsid w:val="002E183F"/>
    <w:rsid w:val="002E2F6C"/>
    <w:rsid w:val="002E469B"/>
    <w:rsid w:val="002E7AF3"/>
    <w:rsid w:val="002F30E3"/>
    <w:rsid w:val="002F3422"/>
    <w:rsid w:val="00312486"/>
    <w:rsid w:val="00315DC2"/>
    <w:rsid w:val="003308D2"/>
    <w:rsid w:val="00334C19"/>
    <w:rsid w:val="0035335A"/>
    <w:rsid w:val="00356B4A"/>
    <w:rsid w:val="003659E9"/>
    <w:rsid w:val="003661BB"/>
    <w:rsid w:val="00367CE8"/>
    <w:rsid w:val="003858A9"/>
    <w:rsid w:val="003B0391"/>
    <w:rsid w:val="003B7190"/>
    <w:rsid w:val="003E2D26"/>
    <w:rsid w:val="003E3EB5"/>
    <w:rsid w:val="003E6EAE"/>
    <w:rsid w:val="003F44B0"/>
    <w:rsid w:val="00417DD4"/>
    <w:rsid w:val="00433F82"/>
    <w:rsid w:val="004365EE"/>
    <w:rsid w:val="00446372"/>
    <w:rsid w:val="0047050B"/>
    <w:rsid w:val="00473BD4"/>
    <w:rsid w:val="004762A7"/>
    <w:rsid w:val="00481C87"/>
    <w:rsid w:val="004A4D73"/>
    <w:rsid w:val="004B3A36"/>
    <w:rsid w:val="004D21F9"/>
    <w:rsid w:val="004D52B4"/>
    <w:rsid w:val="004F76F3"/>
    <w:rsid w:val="0050747C"/>
    <w:rsid w:val="00532EAE"/>
    <w:rsid w:val="00540212"/>
    <w:rsid w:val="00544E8A"/>
    <w:rsid w:val="0055353F"/>
    <w:rsid w:val="00571634"/>
    <w:rsid w:val="0058385D"/>
    <w:rsid w:val="00583B71"/>
    <w:rsid w:val="00583C3C"/>
    <w:rsid w:val="0059049A"/>
    <w:rsid w:val="00593CDD"/>
    <w:rsid w:val="0059569D"/>
    <w:rsid w:val="005A38F7"/>
    <w:rsid w:val="005D24DB"/>
    <w:rsid w:val="00607A0F"/>
    <w:rsid w:val="0062500A"/>
    <w:rsid w:val="00626900"/>
    <w:rsid w:val="006302B0"/>
    <w:rsid w:val="00635885"/>
    <w:rsid w:val="0063645A"/>
    <w:rsid w:val="00645806"/>
    <w:rsid w:val="00645A75"/>
    <w:rsid w:val="00662522"/>
    <w:rsid w:val="00662BB5"/>
    <w:rsid w:val="006763F8"/>
    <w:rsid w:val="0068088A"/>
    <w:rsid w:val="00690E3D"/>
    <w:rsid w:val="006B4695"/>
    <w:rsid w:val="006C3259"/>
    <w:rsid w:val="006C74CB"/>
    <w:rsid w:val="006C7F1B"/>
    <w:rsid w:val="006D1F82"/>
    <w:rsid w:val="006F22E2"/>
    <w:rsid w:val="006F36C3"/>
    <w:rsid w:val="006F7190"/>
    <w:rsid w:val="0070718E"/>
    <w:rsid w:val="00720A44"/>
    <w:rsid w:val="0072150E"/>
    <w:rsid w:val="00727E84"/>
    <w:rsid w:val="00744AEB"/>
    <w:rsid w:val="007459BD"/>
    <w:rsid w:val="007467F6"/>
    <w:rsid w:val="007512C8"/>
    <w:rsid w:val="00763449"/>
    <w:rsid w:val="0077111D"/>
    <w:rsid w:val="007824E9"/>
    <w:rsid w:val="007930CD"/>
    <w:rsid w:val="007A1BDD"/>
    <w:rsid w:val="007A2A26"/>
    <w:rsid w:val="007A540A"/>
    <w:rsid w:val="007A64CD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14486"/>
    <w:rsid w:val="00834266"/>
    <w:rsid w:val="008446F8"/>
    <w:rsid w:val="00855DE9"/>
    <w:rsid w:val="008627F0"/>
    <w:rsid w:val="00865AAC"/>
    <w:rsid w:val="00874528"/>
    <w:rsid w:val="0087659E"/>
    <w:rsid w:val="008809EF"/>
    <w:rsid w:val="00883B4C"/>
    <w:rsid w:val="008901B5"/>
    <w:rsid w:val="008936F2"/>
    <w:rsid w:val="00897784"/>
    <w:rsid w:val="008A53D7"/>
    <w:rsid w:val="008C3F6F"/>
    <w:rsid w:val="008C63ED"/>
    <w:rsid w:val="008D416A"/>
    <w:rsid w:val="008F7499"/>
    <w:rsid w:val="0090606A"/>
    <w:rsid w:val="00906566"/>
    <w:rsid w:val="00910997"/>
    <w:rsid w:val="00930319"/>
    <w:rsid w:val="00942B8F"/>
    <w:rsid w:val="009430ED"/>
    <w:rsid w:val="00943342"/>
    <w:rsid w:val="00946ECA"/>
    <w:rsid w:val="009531D6"/>
    <w:rsid w:val="009550F6"/>
    <w:rsid w:val="00962F4B"/>
    <w:rsid w:val="00963C14"/>
    <w:rsid w:val="00974D13"/>
    <w:rsid w:val="00984140"/>
    <w:rsid w:val="00986D1B"/>
    <w:rsid w:val="009A121B"/>
    <w:rsid w:val="009A4F92"/>
    <w:rsid w:val="009B119F"/>
    <w:rsid w:val="009B224D"/>
    <w:rsid w:val="009C1C80"/>
    <w:rsid w:val="009C71BF"/>
    <w:rsid w:val="009D1E5C"/>
    <w:rsid w:val="009D3D78"/>
    <w:rsid w:val="009E1E7F"/>
    <w:rsid w:val="009E337C"/>
    <w:rsid w:val="009F65A8"/>
    <w:rsid w:val="00A01F6A"/>
    <w:rsid w:val="00A17284"/>
    <w:rsid w:val="00A23E48"/>
    <w:rsid w:val="00A601C0"/>
    <w:rsid w:val="00A61501"/>
    <w:rsid w:val="00A66C39"/>
    <w:rsid w:val="00A67D06"/>
    <w:rsid w:val="00A709B4"/>
    <w:rsid w:val="00A7421E"/>
    <w:rsid w:val="00A75933"/>
    <w:rsid w:val="00A8644E"/>
    <w:rsid w:val="00A92653"/>
    <w:rsid w:val="00A92CB6"/>
    <w:rsid w:val="00AA02BB"/>
    <w:rsid w:val="00AB4FA6"/>
    <w:rsid w:val="00AB6660"/>
    <w:rsid w:val="00AD7EF8"/>
    <w:rsid w:val="00AE5FA3"/>
    <w:rsid w:val="00AF516E"/>
    <w:rsid w:val="00B068D7"/>
    <w:rsid w:val="00B07992"/>
    <w:rsid w:val="00B11074"/>
    <w:rsid w:val="00B12549"/>
    <w:rsid w:val="00B15429"/>
    <w:rsid w:val="00B212EB"/>
    <w:rsid w:val="00B4621A"/>
    <w:rsid w:val="00B53D1F"/>
    <w:rsid w:val="00B55513"/>
    <w:rsid w:val="00B62CD8"/>
    <w:rsid w:val="00B658E5"/>
    <w:rsid w:val="00B74A79"/>
    <w:rsid w:val="00B766DC"/>
    <w:rsid w:val="00B817AB"/>
    <w:rsid w:val="00B96BA5"/>
    <w:rsid w:val="00BA4368"/>
    <w:rsid w:val="00BA5A96"/>
    <w:rsid w:val="00BA6D35"/>
    <w:rsid w:val="00BB20B4"/>
    <w:rsid w:val="00BD2240"/>
    <w:rsid w:val="00BE0B97"/>
    <w:rsid w:val="00BE4AC6"/>
    <w:rsid w:val="00BF243F"/>
    <w:rsid w:val="00C25FBF"/>
    <w:rsid w:val="00C2769B"/>
    <w:rsid w:val="00C34CD3"/>
    <w:rsid w:val="00C35613"/>
    <w:rsid w:val="00C35813"/>
    <w:rsid w:val="00C60E0D"/>
    <w:rsid w:val="00C70C09"/>
    <w:rsid w:val="00C86F7C"/>
    <w:rsid w:val="00C91EC5"/>
    <w:rsid w:val="00CA04E9"/>
    <w:rsid w:val="00CA47E5"/>
    <w:rsid w:val="00CA7742"/>
    <w:rsid w:val="00CC210F"/>
    <w:rsid w:val="00CD4E8A"/>
    <w:rsid w:val="00CE63C3"/>
    <w:rsid w:val="00CF3DD4"/>
    <w:rsid w:val="00CF5A6F"/>
    <w:rsid w:val="00D246FF"/>
    <w:rsid w:val="00D352FB"/>
    <w:rsid w:val="00D673F9"/>
    <w:rsid w:val="00D74561"/>
    <w:rsid w:val="00D76A99"/>
    <w:rsid w:val="00D8252A"/>
    <w:rsid w:val="00D84E86"/>
    <w:rsid w:val="00DA5336"/>
    <w:rsid w:val="00DA7D2B"/>
    <w:rsid w:val="00DB2ACB"/>
    <w:rsid w:val="00DC2BC7"/>
    <w:rsid w:val="00DD6B9A"/>
    <w:rsid w:val="00DE035F"/>
    <w:rsid w:val="00E018A0"/>
    <w:rsid w:val="00E06AB2"/>
    <w:rsid w:val="00E24117"/>
    <w:rsid w:val="00E32177"/>
    <w:rsid w:val="00E43BDD"/>
    <w:rsid w:val="00E472C3"/>
    <w:rsid w:val="00E6490C"/>
    <w:rsid w:val="00E77353"/>
    <w:rsid w:val="00E97AB1"/>
    <w:rsid w:val="00EA5BE2"/>
    <w:rsid w:val="00EA6ED6"/>
    <w:rsid w:val="00EA772B"/>
    <w:rsid w:val="00EB11E2"/>
    <w:rsid w:val="00ED18BF"/>
    <w:rsid w:val="00ED79DD"/>
    <w:rsid w:val="00EE25E4"/>
    <w:rsid w:val="00EE31C8"/>
    <w:rsid w:val="00EF14A7"/>
    <w:rsid w:val="00EF3841"/>
    <w:rsid w:val="00EF6644"/>
    <w:rsid w:val="00F26208"/>
    <w:rsid w:val="00F318DE"/>
    <w:rsid w:val="00F40DAF"/>
    <w:rsid w:val="00F42DB5"/>
    <w:rsid w:val="00F43AE2"/>
    <w:rsid w:val="00F649AF"/>
    <w:rsid w:val="00F66E0C"/>
    <w:rsid w:val="00F76D8B"/>
    <w:rsid w:val="00F814CB"/>
    <w:rsid w:val="00F84105"/>
    <w:rsid w:val="00FB092A"/>
    <w:rsid w:val="00FC1FF1"/>
    <w:rsid w:val="00FC2125"/>
    <w:rsid w:val="00FD7DB2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1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  <w:style w:type="character" w:customStyle="1" w:styleId="screenreader-only">
    <w:name w:val="screenreader-only"/>
    <w:basedOn w:val="DefaultParagraphFont"/>
    <w:rsid w:val="0006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google.com/test/mobile-friendl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17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23</cp:revision>
  <cp:lastPrinted>2019-03-26T17:28:00Z</cp:lastPrinted>
  <dcterms:created xsi:type="dcterms:W3CDTF">2021-02-21T23:00:00Z</dcterms:created>
  <dcterms:modified xsi:type="dcterms:W3CDTF">2021-09-28T17:21:00Z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